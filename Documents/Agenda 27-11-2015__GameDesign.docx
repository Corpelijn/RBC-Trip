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  <w:r w:rsidR="0020565F">
        <w:rPr>
          <w:rFonts w:ascii="Calibri" w:hAnsi="Calibri"/>
          <w:sz w:val="40"/>
          <w:szCs w:val="40"/>
          <w:lang w:val="nl-NL"/>
        </w:rPr>
        <w:t xml:space="preserve"> </w:t>
      </w:r>
      <w:proofErr w:type="spellStart"/>
      <w:r w:rsidR="0020565F">
        <w:rPr>
          <w:rFonts w:ascii="Calibri" w:hAnsi="Calibri"/>
          <w:sz w:val="40"/>
          <w:szCs w:val="40"/>
          <w:lang w:val="nl-NL"/>
        </w:rPr>
        <w:t>GameDesign</w:t>
      </w:r>
      <w:proofErr w:type="spellEnd"/>
      <w:r w:rsidR="0020565F">
        <w:rPr>
          <w:rFonts w:ascii="Calibri" w:hAnsi="Calibri"/>
          <w:sz w:val="40"/>
          <w:szCs w:val="40"/>
          <w:lang w:val="nl-NL"/>
        </w:rPr>
        <w:t xml:space="preserve"> </w:t>
      </w:r>
      <w:proofErr w:type="spellStart"/>
      <w:r w:rsidR="0020565F">
        <w:rPr>
          <w:rFonts w:ascii="Calibri" w:hAnsi="Calibri"/>
          <w:sz w:val="40"/>
          <w:szCs w:val="40"/>
          <w:lang w:val="nl-NL"/>
        </w:rPr>
        <w:t>vegadering</w:t>
      </w:r>
      <w:proofErr w:type="spellEnd"/>
      <w:r w:rsidR="0020565F">
        <w:rPr>
          <w:rFonts w:ascii="Calibri" w:hAnsi="Calibri"/>
          <w:sz w:val="40"/>
          <w:szCs w:val="40"/>
          <w:lang w:val="nl-NL"/>
        </w:rPr>
        <w:t xml:space="preserve"> 1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DB3DB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565F">
              <w:rPr>
                <w:rFonts w:ascii="Calibri" w:hAnsi="Calibri"/>
                <w:sz w:val="22"/>
                <w:szCs w:val="22"/>
              </w:rPr>
              <w:t>27</w:t>
            </w:r>
            <w:r w:rsidR="002D52B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="00DB3DBD">
              <w:rPr>
                <w:rFonts w:ascii="Calibri" w:hAnsi="Calibri"/>
                <w:sz w:val="22"/>
                <w:szCs w:val="22"/>
              </w:rPr>
              <w:t>November</w:t>
            </w:r>
            <w:proofErr w:type="gramEnd"/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565F">
              <w:rPr>
                <w:rFonts w:ascii="Calibri" w:hAnsi="Calibri"/>
                <w:sz w:val="22"/>
                <w:szCs w:val="22"/>
              </w:rPr>
              <w:t>14:00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D91F17">
              <w:rPr>
                <w:rFonts w:ascii="Calibri" w:hAnsi="Calibri"/>
                <w:sz w:val="22"/>
                <w:szCs w:val="22"/>
              </w:rPr>
              <w:t>Fontys</w:t>
            </w:r>
            <w:proofErr w:type="spellEnd"/>
            <w:r w:rsidR="00D91F17">
              <w:rPr>
                <w:rFonts w:ascii="Calibri" w:hAnsi="Calibri"/>
                <w:sz w:val="22"/>
                <w:szCs w:val="22"/>
              </w:rPr>
              <w:t xml:space="preserve"> R1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7110" w:type="dxa"/>
        <w:tblInd w:w="648" w:type="dxa"/>
        <w:tblLook w:val="01E0" w:firstRow="1" w:lastRow="1" w:firstColumn="1" w:lastColumn="1" w:noHBand="0" w:noVBand="0"/>
      </w:tblPr>
      <w:tblGrid>
        <w:gridCol w:w="7110"/>
      </w:tblGrid>
      <w:tr w:rsidR="0020565F" w:rsidRPr="00C0027E" w:rsidTr="0020565F">
        <w:tc>
          <w:tcPr>
            <w:tcW w:w="7110" w:type="dxa"/>
          </w:tcPr>
          <w:p w:rsidR="0020565F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Genodigden:</w:t>
            </w:r>
          </w:p>
          <w:p w:rsidR="0020565F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Kitty van der Ploeg</w:t>
            </w:r>
          </w:p>
          <w:p w:rsidR="0020565F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Bas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Corpelijn</w:t>
            </w:r>
            <w:proofErr w:type="spellEnd"/>
          </w:p>
          <w:p w:rsidR="0020565F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  <w:p w:rsidR="0020565F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Joey Nieuwkoop</w:t>
            </w:r>
          </w:p>
          <w:p w:rsidR="0020565F" w:rsidRPr="00C0027E" w:rsidRDefault="0020565F" w:rsidP="000024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Leenen</w:t>
            </w:r>
          </w:p>
        </w:tc>
      </w:tr>
    </w:tbl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20565F"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21" w:type="dxa"/>
          </w:tcPr>
          <w:p w:rsidR="00F03360" w:rsidRPr="00B17A70" w:rsidRDefault="00F03360" w:rsidP="001639B3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20565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Concept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20565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Ideeën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</w:tbl>
    <w:p w:rsidR="00BE5C14" w:rsidRPr="00C0027E" w:rsidRDefault="0020565F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Concept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D91F17">
        <w:tc>
          <w:tcPr>
            <w:tcW w:w="6356" w:type="dxa"/>
          </w:tcPr>
          <w:p w:rsidR="00FA53DC" w:rsidRDefault="0020565F" w:rsidP="002E50FE">
            <w:pPr>
              <w:rPr>
                <w:rFonts w:ascii="Calibri" w:hAnsi="Calibri"/>
                <w:sz w:val="22"/>
                <w:szCs w:val="22"/>
              </w:rPr>
            </w:pPr>
            <w:r w:rsidRPr="0020565F">
              <w:rPr>
                <w:rFonts w:ascii="Calibri" w:hAnsi="Calibri"/>
                <w:sz w:val="22"/>
                <w:szCs w:val="22"/>
              </w:rPr>
              <w:t>Wat hebben we nu verzonnen.</w:t>
            </w:r>
          </w:p>
          <w:p w:rsidR="0020565F" w:rsidRPr="0020565F" w:rsidRDefault="0020565F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20565F" w:rsidRDefault="0020565F" w:rsidP="002E50FE">
            <w:pPr>
              <w:rPr>
                <w:rFonts w:ascii="Calibri" w:hAnsi="Calibri"/>
                <w:sz w:val="22"/>
                <w:szCs w:val="22"/>
              </w:rPr>
            </w:pPr>
            <w:r w:rsidRPr="0020565F">
              <w:rPr>
                <w:rFonts w:ascii="Calibri" w:hAnsi="Calibri"/>
                <w:sz w:val="22"/>
                <w:szCs w:val="22"/>
              </w:rPr>
              <w:t>Meer een game dan simulatie.</w:t>
            </w:r>
          </w:p>
          <w:p w:rsidR="0020565F" w:rsidRPr="0020565F" w:rsidRDefault="0020565F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20565F" w:rsidRPr="00B17A70" w:rsidRDefault="0020565F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20565F">
              <w:rPr>
                <w:rFonts w:ascii="Calibri" w:hAnsi="Calibri"/>
                <w:sz w:val="22"/>
                <w:szCs w:val="22"/>
              </w:rPr>
              <w:t>Motiverender interessanter om er mee bezig te zijn voordeel denken wij meer interactie houdt interesse vast.</w:t>
            </w:r>
          </w:p>
        </w:tc>
      </w:tr>
    </w:tbl>
    <w:p w:rsidR="00BE5C14" w:rsidRPr="00C0027E" w:rsidRDefault="0020565F" w:rsidP="009D1D76">
      <w:pPr>
        <w:pStyle w:val="Heading1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Ideeën</w:t>
      </w:r>
      <w:r w:rsidR="00FA53DC">
        <w:rPr>
          <w:rFonts w:ascii="Calibri" w:hAnsi="Calibri"/>
        </w:rPr>
        <w:t xml:space="preserve"> </w:t>
      </w:r>
    </w:p>
    <w:p w:rsidR="00FA53DC" w:rsidRDefault="000159EB" w:rsidP="0020565F">
      <w:pPr>
        <w:rPr>
          <w:rFonts w:asciiTheme="minorHAnsi" w:hAnsiTheme="minorHAnsi"/>
        </w:rPr>
      </w:pPr>
      <w:r>
        <w:tab/>
      </w:r>
      <w:r>
        <w:rPr>
          <w:rFonts w:asciiTheme="minorHAnsi" w:hAnsiTheme="minorHAnsi"/>
        </w:rPr>
        <w:t>Nieuwe handelingen bedacht.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1. Zuurstof opnemen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Gebruik knopje om op te pakken.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Doolhof longblaasje zuurstof volgen.</w:t>
      </w:r>
    </w:p>
    <w:p w:rsidR="000159EB" w:rsidRDefault="000159EB" w:rsidP="0020565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0159EB" w:rsidRDefault="000159EB" w:rsidP="0020565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 Zuurstof afgeven</w:t>
      </w:r>
    </w:p>
    <w:p w:rsidR="000159EB" w:rsidRDefault="000159EB" w:rsidP="0020565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Kleur veranderd van ader en bloedcel.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misschien handmatig zuurstof afgeven is misschien niet anatomisch correct.</w:t>
      </w:r>
    </w:p>
    <w:p w:rsidR="000159EB" w:rsidRPr="000159EB" w:rsidRDefault="000159EB" w:rsidP="0020565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0159EB" w:rsidRPr="000159EB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26" w:rsidRDefault="003B0D26">
      <w:r>
        <w:separator/>
      </w:r>
    </w:p>
  </w:endnote>
  <w:endnote w:type="continuationSeparator" w:id="0">
    <w:p w:rsidR="003B0D26" w:rsidRDefault="003B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CF420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CF4205" w:rsidRPr="00E7321F">
            <w:rPr>
              <w:rFonts w:ascii="Calibri" w:hAnsi="Calibri"/>
            </w:rPr>
            <w:fldChar w:fldCharType="separate"/>
          </w:r>
          <w:r w:rsidR="000159EB">
            <w:rPr>
              <w:rFonts w:ascii="Calibri" w:hAnsi="Calibri"/>
              <w:noProof/>
            </w:rPr>
            <w:t>1</w:t>
          </w:r>
          <w:r w:rsidR="00CF4205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CF420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CF4205" w:rsidRPr="00E7321F">
            <w:rPr>
              <w:rFonts w:ascii="Calibri" w:hAnsi="Calibri"/>
            </w:rPr>
            <w:fldChar w:fldCharType="separate"/>
          </w:r>
          <w:r w:rsidR="000159EB">
            <w:rPr>
              <w:rFonts w:ascii="Calibri" w:hAnsi="Calibri"/>
              <w:noProof/>
            </w:rPr>
            <w:t>1</w:t>
          </w:r>
          <w:r w:rsidR="00CF4205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26" w:rsidRDefault="003B0D26">
      <w:r>
        <w:separator/>
      </w:r>
    </w:p>
  </w:footnote>
  <w:footnote w:type="continuationSeparator" w:id="0">
    <w:p w:rsidR="003B0D26" w:rsidRDefault="003B0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3B0D26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17"/>
    <w:rsid w:val="0000694C"/>
    <w:rsid w:val="000159EB"/>
    <w:rsid w:val="0006720D"/>
    <w:rsid w:val="000B6C45"/>
    <w:rsid w:val="000E55B6"/>
    <w:rsid w:val="00102169"/>
    <w:rsid w:val="00122342"/>
    <w:rsid w:val="001639B3"/>
    <w:rsid w:val="001C53E4"/>
    <w:rsid w:val="001C5D82"/>
    <w:rsid w:val="001D5464"/>
    <w:rsid w:val="001E3897"/>
    <w:rsid w:val="001E4F63"/>
    <w:rsid w:val="0020565F"/>
    <w:rsid w:val="002779F0"/>
    <w:rsid w:val="002C3E3A"/>
    <w:rsid w:val="002D52B8"/>
    <w:rsid w:val="002E50FE"/>
    <w:rsid w:val="002E5BB9"/>
    <w:rsid w:val="0033144E"/>
    <w:rsid w:val="003338EF"/>
    <w:rsid w:val="00357796"/>
    <w:rsid w:val="00366EAA"/>
    <w:rsid w:val="003B0D26"/>
    <w:rsid w:val="003B6C33"/>
    <w:rsid w:val="003F03D2"/>
    <w:rsid w:val="00417B5B"/>
    <w:rsid w:val="004E5CAD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E4C"/>
    <w:rsid w:val="008C5DAC"/>
    <w:rsid w:val="008D100E"/>
    <w:rsid w:val="008F23E7"/>
    <w:rsid w:val="00945BC2"/>
    <w:rsid w:val="009A1C36"/>
    <w:rsid w:val="009C4ACC"/>
    <w:rsid w:val="009C715E"/>
    <w:rsid w:val="009D1D76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281D"/>
    <w:rsid w:val="00B435D4"/>
    <w:rsid w:val="00B43969"/>
    <w:rsid w:val="00B47253"/>
    <w:rsid w:val="00B96081"/>
    <w:rsid w:val="00BA3FFD"/>
    <w:rsid w:val="00BB4521"/>
    <w:rsid w:val="00BE5C14"/>
    <w:rsid w:val="00BF6061"/>
    <w:rsid w:val="00C0027E"/>
    <w:rsid w:val="00C2677D"/>
    <w:rsid w:val="00C4458D"/>
    <w:rsid w:val="00C5301B"/>
    <w:rsid w:val="00CD5A64"/>
    <w:rsid w:val="00CF4205"/>
    <w:rsid w:val="00D06CE8"/>
    <w:rsid w:val="00D1055D"/>
    <w:rsid w:val="00D26508"/>
    <w:rsid w:val="00D352FA"/>
    <w:rsid w:val="00D562BA"/>
    <w:rsid w:val="00D761BE"/>
    <w:rsid w:val="00D91F17"/>
    <w:rsid w:val="00DB1097"/>
    <w:rsid w:val="00DB2445"/>
    <w:rsid w:val="00DB3DBD"/>
    <w:rsid w:val="00DD4063"/>
    <w:rsid w:val="00E7321F"/>
    <w:rsid w:val="00E95C63"/>
    <w:rsid w:val="00ED4B8B"/>
    <w:rsid w:val="00F03360"/>
    <w:rsid w:val="00F223EF"/>
    <w:rsid w:val="00F70796"/>
    <w:rsid w:val="00FA2F17"/>
    <w:rsid w:val="00FA53DC"/>
    <w:rsid w:val="00FA7DEF"/>
    <w:rsid w:val="00FB1108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7035F3-6B5D-4A31-87A4-FF46B4E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yvanvorselen\Dropbox\Proftaak%203e%20semester\Secretari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56039-E728-457D-8AC2-97347E4C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727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Jordy van Vorselen</dc:creator>
  <cp:keywords>notulen, sjabloon, sjablonen, notuleren</cp:keywords>
  <dc:description>Bron: www.tuxx.nl/notulen_vergadering_sjabloon/</dc:description>
  <cp:lastModifiedBy>Hugo Leenen</cp:lastModifiedBy>
  <cp:revision>2</cp:revision>
  <cp:lastPrinted>2005-06-01T18:43:00Z</cp:lastPrinted>
  <dcterms:created xsi:type="dcterms:W3CDTF">2015-11-27T08:58:00Z</dcterms:created>
  <dcterms:modified xsi:type="dcterms:W3CDTF">2015-11-27T08:58:00Z</dcterms:modified>
</cp:coreProperties>
</file>